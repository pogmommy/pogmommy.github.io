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62A004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463C3DF" w14:textId="77777777" w:rsidR="00692703" w:rsidRPr="00CF1A49" w:rsidRDefault="00CC363C" w:rsidP="00913946">
            <w:pPr>
              <w:pStyle w:val="Title"/>
            </w:pPr>
            <w:r>
              <w:t>Micah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Gomez</w:t>
            </w:r>
          </w:p>
          <w:p w14:paraId="325E3A6C" w14:textId="5588AABB" w:rsidR="00692703" w:rsidRPr="00CF1A49" w:rsidRDefault="00681BC6" w:rsidP="00913946">
            <w:pPr>
              <w:pStyle w:val="ContactInfo"/>
              <w:contextualSpacing w:val="0"/>
            </w:pPr>
            <w:bookmarkStart w:id="0" w:name="_GoBack"/>
            <w:bookmarkEnd w:id="0"/>
            <w:r>
              <w:t>208-</w:t>
            </w:r>
            <w:r w:rsidR="003954F1">
              <w:t>918</w:t>
            </w:r>
            <w:r>
              <w:t>-</w:t>
            </w:r>
            <w:r w:rsidR="003954F1">
              <w:t>2470</w:t>
            </w:r>
          </w:p>
          <w:p w14:paraId="63F4172D" w14:textId="77777777" w:rsidR="00692703" w:rsidRPr="00CF1A49" w:rsidRDefault="00CC363C" w:rsidP="00913946">
            <w:pPr>
              <w:pStyle w:val="ContactInfoEmphasis"/>
              <w:contextualSpacing w:val="0"/>
            </w:pPr>
            <w:r>
              <w:t>mpg13@micahpgomez.dev</w:t>
            </w:r>
          </w:p>
        </w:tc>
      </w:tr>
      <w:tr w:rsidR="009571D8" w:rsidRPr="00CF1A49" w14:paraId="0841506E" w14:textId="77777777" w:rsidTr="00692703">
        <w:tc>
          <w:tcPr>
            <w:tcW w:w="9360" w:type="dxa"/>
            <w:tcMar>
              <w:top w:w="432" w:type="dxa"/>
            </w:tcMar>
          </w:tcPr>
          <w:p w14:paraId="345A537A" w14:textId="06A30A4C" w:rsidR="001755A8" w:rsidRPr="00CF1A49" w:rsidRDefault="001755A8" w:rsidP="00913946">
            <w:pPr>
              <w:contextualSpacing w:val="0"/>
            </w:pPr>
          </w:p>
        </w:tc>
      </w:tr>
    </w:tbl>
    <w:p w14:paraId="4CB74F05" w14:textId="77777777" w:rsidR="004E01EB" w:rsidRPr="00CF1A49" w:rsidRDefault="00C42A8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DAF176DC7784619ADC9E5E61FB65C3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CC363C" w:rsidRPr="00CF1A49" w14:paraId="343ADFD0" w14:textId="77777777" w:rsidTr="00681BC6">
        <w:trPr>
          <w:trHeight w:val="157"/>
        </w:trPr>
        <w:tc>
          <w:tcPr>
            <w:tcW w:w="9290" w:type="dxa"/>
          </w:tcPr>
          <w:p w14:paraId="2F5F6276" w14:textId="77777777" w:rsidR="00CC363C" w:rsidRPr="00CF1A49" w:rsidRDefault="00CC363C" w:rsidP="00CC363C">
            <w:pPr>
              <w:pStyle w:val="Heading3"/>
              <w:contextualSpacing w:val="0"/>
              <w:outlineLvl w:val="2"/>
            </w:pPr>
            <w:r>
              <w:t>Oct 28, 2019</w:t>
            </w:r>
            <w:r w:rsidRPr="00CF1A49">
              <w:t xml:space="preserve"> – </w:t>
            </w:r>
            <w:r>
              <w:t xml:space="preserve">Jan </w:t>
            </w:r>
            <w:r w:rsidR="001F3BCB">
              <w:t>3,</w:t>
            </w:r>
            <w:r>
              <w:t xml:space="preserve"> 2020</w:t>
            </w:r>
          </w:p>
          <w:p w14:paraId="79511511" w14:textId="77777777" w:rsidR="00CC363C" w:rsidRPr="00CF1A49" w:rsidRDefault="00CC363C" w:rsidP="00CC363C">
            <w:pPr>
              <w:pStyle w:val="Heading2"/>
              <w:contextualSpacing w:val="0"/>
              <w:outlineLvl w:val="1"/>
            </w:pPr>
            <w:r>
              <w:t>Facilities Technician</w:t>
            </w:r>
            <w:r w:rsidRPr="00CF1A49">
              <w:t xml:space="preserve">, </w:t>
            </w:r>
            <w:r>
              <w:rPr>
                <w:rStyle w:val="SubtleReference"/>
              </w:rPr>
              <w:t>ClearWater Analytics, Boise ID</w:t>
            </w:r>
          </w:p>
          <w:p w14:paraId="36A222F7" w14:textId="77777777" w:rsidR="00CC363C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>Maintenance and setup of staff workstations and associated peripherals</w:t>
            </w:r>
          </w:p>
          <w:p w14:paraId="052425E4" w14:textId="77777777" w:rsidR="00111674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>Assembly of various office tools such as computer desks, rising desks, and chairs</w:t>
            </w:r>
          </w:p>
          <w:p w14:paraId="56CE4C3B" w14:textId="77777777" w:rsidR="00111674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>Reporting advanced building issues to appropriate source</w:t>
            </w:r>
          </w:p>
          <w:p w14:paraId="434F5A4F" w14:textId="77777777" w:rsidR="00111674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>Communication with employees and superiors regarding equipment requests</w:t>
            </w:r>
          </w:p>
          <w:p w14:paraId="56487199" w14:textId="77777777" w:rsidR="00111674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 xml:space="preserve">Use of power tools to install utility items such as door stops, shelves, hanging posters, etc. </w:t>
            </w:r>
          </w:p>
        </w:tc>
      </w:tr>
      <w:tr w:rsidR="00F61DF9" w:rsidRPr="00CF1A49" w14:paraId="5D4544DD" w14:textId="77777777" w:rsidTr="00681BC6">
        <w:trPr>
          <w:trHeight w:val="1111"/>
        </w:trPr>
        <w:tc>
          <w:tcPr>
            <w:tcW w:w="9290" w:type="dxa"/>
            <w:tcMar>
              <w:top w:w="216" w:type="dxa"/>
            </w:tcMar>
          </w:tcPr>
          <w:p w14:paraId="51A8F13F" w14:textId="77777777" w:rsidR="00F61DF9" w:rsidRPr="00CF1A49" w:rsidRDefault="00CC363C" w:rsidP="00F61DF9">
            <w:pPr>
              <w:pStyle w:val="Heading3"/>
              <w:contextualSpacing w:val="0"/>
              <w:outlineLvl w:val="2"/>
            </w:pPr>
            <w:r>
              <w:t>June 3, 2019</w:t>
            </w:r>
            <w:r w:rsidR="00F61DF9" w:rsidRPr="00CF1A49">
              <w:t xml:space="preserve"> – </w:t>
            </w:r>
            <w:r>
              <w:t>August 15, 2019</w:t>
            </w:r>
          </w:p>
          <w:p w14:paraId="593BF10D" w14:textId="77777777" w:rsidR="00CC363C" w:rsidRPr="00CF1A49" w:rsidRDefault="00CC363C" w:rsidP="00CC363C">
            <w:pPr>
              <w:pStyle w:val="Heading3"/>
              <w:contextualSpacing w:val="0"/>
              <w:outlineLvl w:val="2"/>
            </w:pPr>
            <w:r>
              <w:t>June 4, 2018</w:t>
            </w:r>
            <w:r w:rsidRPr="00CF1A49">
              <w:t xml:space="preserve"> – </w:t>
            </w:r>
            <w:r>
              <w:t>August 16, 2018</w:t>
            </w:r>
          </w:p>
          <w:p w14:paraId="6B9B6087" w14:textId="77777777" w:rsidR="00CC363C" w:rsidRDefault="00CC363C" w:rsidP="00CC363C">
            <w:pPr>
              <w:pStyle w:val="Heading3"/>
              <w:contextualSpacing w:val="0"/>
              <w:outlineLvl w:val="2"/>
            </w:pPr>
            <w:r>
              <w:t>June 12, 2017</w:t>
            </w:r>
            <w:r w:rsidRPr="00CF1A49">
              <w:t xml:space="preserve"> – </w:t>
            </w:r>
            <w:r>
              <w:t>August 16, 2017</w:t>
            </w:r>
          </w:p>
          <w:p w14:paraId="42D30EF5" w14:textId="77777777" w:rsidR="00F61DF9" w:rsidRPr="00CF1A49" w:rsidRDefault="00CC363C" w:rsidP="00F61DF9">
            <w:pPr>
              <w:pStyle w:val="Heading2"/>
              <w:contextualSpacing w:val="0"/>
              <w:outlineLvl w:val="1"/>
            </w:pPr>
            <w:r>
              <w:t>IT Intern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West ada School District, Meridian ID</w:t>
            </w:r>
          </w:p>
          <w:p w14:paraId="35F1A6D8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Maintenance of staff and student equipment</w:t>
            </w:r>
          </w:p>
          <w:p w14:paraId="129A7E25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Assembly of computer setups and rollout of new equipment to West Ada sites</w:t>
            </w:r>
          </w:p>
          <w:p w14:paraId="4BE60478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Secure transportation of hardware between sites</w:t>
            </w:r>
          </w:p>
          <w:p w14:paraId="52463DD1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Interaction with West Ada staff outside of IT regarding technical support and troubleshooting</w:t>
            </w:r>
          </w:p>
          <w:p w14:paraId="6BBE6D0A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Mass imaging of new computers for use by students and staff for the following academic year</w:t>
            </w:r>
          </w:p>
          <w:p w14:paraId="036A0AFA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Use of Microsoft Excel spreadsheets, including VBA macro development, to manage inventory and quickly organize staff phone extensions</w:t>
            </w:r>
          </w:p>
          <w:p w14:paraId="1633D37E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Inventory of district IT equipment, including computers, monitors, TVs, Access Points, Printers, etc.</w:t>
            </w:r>
          </w:p>
        </w:tc>
      </w:tr>
      <w:tr w:rsidR="00CC363C" w:rsidRPr="00CF1A49" w14:paraId="0E62A627" w14:textId="77777777" w:rsidTr="00CC363C">
        <w:tc>
          <w:tcPr>
            <w:tcW w:w="9290" w:type="dxa"/>
            <w:tcMar>
              <w:top w:w="216" w:type="dxa"/>
            </w:tcMar>
          </w:tcPr>
          <w:p w14:paraId="456FC60D" w14:textId="77777777" w:rsidR="00CC363C" w:rsidRPr="00CF1A49" w:rsidRDefault="00CC363C" w:rsidP="00CC363C">
            <w:pPr>
              <w:pStyle w:val="Heading3"/>
              <w:contextualSpacing w:val="0"/>
              <w:outlineLvl w:val="2"/>
            </w:pPr>
            <w:r>
              <w:t xml:space="preserve">Aug 28, </w:t>
            </w:r>
            <w:r w:rsidRPr="00CC363C">
              <w:t>2018</w:t>
            </w:r>
            <w:r w:rsidRPr="00CF1A49">
              <w:t xml:space="preserve"> – </w:t>
            </w:r>
            <w:r>
              <w:t xml:space="preserve">May </w:t>
            </w:r>
            <w:r w:rsidR="001F3BCB">
              <w:t>11,</w:t>
            </w:r>
            <w:r>
              <w:t xml:space="preserve"> 2019</w:t>
            </w:r>
          </w:p>
          <w:p w14:paraId="6C0DAC8C" w14:textId="77777777" w:rsidR="00CC363C" w:rsidRPr="00CF1A49" w:rsidRDefault="00CC363C" w:rsidP="00CC363C">
            <w:pPr>
              <w:pStyle w:val="Heading2"/>
              <w:contextualSpacing w:val="0"/>
              <w:outlineLvl w:val="1"/>
            </w:pPr>
            <w:r>
              <w:t>Repair Technician</w:t>
            </w:r>
            <w:r w:rsidRPr="00CF1A49">
              <w:t xml:space="preserve">, </w:t>
            </w:r>
            <w:r>
              <w:rPr>
                <w:rStyle w:val="SubtleReference"/>
              </w:rPr>
              <w:t>Idaho IRepair, Meridian, ID</w:t>
            </w:r>
          </w:p>
          <w:p w14:paraId="63A1702B" w14:textId="77777777" w:rsidR="00CC363C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>Smartphone and computer hardware and software troubleshooting and repairs</w:t>
            </w:r>
          </w:p>
          <w:p w14:paraId="4358FE75" w14:textId="77777777" w:rsidR="001F3BCB" w:rsidRDefault="001F3BCB" w:rsidP="001F3BCB">
            <w:pPr>
              <w:pStyle w:val="ListParagraph"/>
              <w:numPr>
                <w:ilvl w:val="0"/>
                <w:numId w:val="20"/>
              </w:numPr>
            </w:pPr>
            <w:r>
              <w:t xml:space="preserve">Sales and customer </w:t>
            </w:r>
            <w:r w:rsidR="00111674">
              <w:t>support, as well as location management</w:t>
            </w:r>
          </w:p>
          <w:p w14:paraId="4826AA5E" w14:textId="77777777" w:rsidR="00111674" w:rsidRDefault="00111674" w:rsidP="00111674">
            <w:pPr>
              <w:pStyle w:val="ListParagraph"/>
              <w:numPr>
                <w:ilvl w:val="0"/>
                <w:numId w:val="20"/>
              </w:numPr>
            </w:pPr>
            <w:r>
              <w:t>Inventory management of active repairs, retail products, and device parts</w:t>
            </w:r>
          </w:p>
        </w:tc>
      </w:tr>
    </w:tbl>
    <w:sdt>
      <w:sdtPr>
        <w:alias w:val="Education:"/>
        <w:tag w:val="Education:"/>
        <w:id w:val="-1908763273"/>
        <w:placeholder>
          <w:docPart w:val="7F37975025454A65B0EFA3AB130234BA"/>
        </w:placeholder>
        <w:temporary/>
        <w:showingPlcHdr/>
        <w15:appearance w15:val="hidden"/>
      </w:sdtPr>
      <w:sdtEndPr/>
      <w:sdtContent>
        <w:p w14:paraId="798CDD0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CC363C" w:rsidRPr="00CF1A49" w14:paraId="6502B1D3" w14:textId="77777777" w:rsidTr="00CC363C">
        <w:trPr>
          <w:trHeight w:val="724"/>
        </w:trPr>
        <w:tc>
          <w:tcPr>
            <w:tcW w:w="9290" w:type="dxa"/>
          </w:tcPr>
          <w:p w14:paraId="2C07BACC" w14:textId="77777777" w:rsidR="00CC363C" w:rsidRPr="00CF1A49" w:rsidRDefault="00681BC6" w:rsidP="00CC363C">
            <w:pPr>
              <w:pStyle w:val="Heading3"/>
              <w:contextualSpacing w:val="0"/>
              <w:outlineLvl w:val="2"/>
            </w:pPr>
            <w:r>
              <w:t>Aug</w:t>
            </w:r>
            <w:r w:rsidR="00CC363C" w:rsidRPr="00CF1A49">
              <w:t xml:space="preserve"> </w:t>
            </w:r>
            <w:r>
              <w:t>2020 - Present</w:t>
            </w:r>
          </w:p>
          <w:p w14:paraId="3F95DD94" w14:textId="77777777" w:rsidR="00111674" w:rsidRPr="00111674" w:rsidRDefault="00A87DAA" w:rsidP="00CC363C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Boise State University</w:t>
            </w:r>
            <w:r w:rsidR="00CC363C" w:rsidRPr="00CF1A49">
              <w:t xml:space="preserve">, </w:t>
            </w:r>
            <w:r>
              <w:rPr>
                <w:rStyle w:val="SubtleReference"/>
              </w:rPr>
              <w:t xml:space="preserve">Boise </w:t>
            </w:r>
            <w:r w:rsidR="00CC363C">
              <w:rPr>
                <w:rStyle w:val="SubtleReference"/>
              </w:rPr>
              <w:t>ID</w:t>
            </w:r>
          </w:p>
          <w:p w14:paraId="73625CD1" w14:textId="77777777" w:rsidR="00111674" w:rsidRDefault="00111674" w:rsidP="00111674">
            <w:pPr>
              <w:pStyle w:val="ListParagraph"/>
              <w:numPr>
                <w:ilvl w:val="0"/>
                <w:numId w:val="16"/>
              </w:numPr>
            </w:pPr>
            <w:r>
              <w:t>Most recent semester concluded with 3.719 GPA</w:t>
            </w:r>
          </w:p>
          <w:p w14:paraId="1F8FA6E7" w14:textId="77777777" w:rsidR="00CC363C" w:rsidRPr="00CF1A49" w:rsidRDefault="00681BC6" w:rsidP="00111674">
            <w:pPr>
              <w:pStyle w:val="ListParagraph"/>
              <w:numPr>
                <w:ilvl w:val="0"/>
                <w:numId w:val="16"/>
              </w:numPr>
            </w:pPr>
            <w:r w:rsidRPr="00681BC6">
              <w:lastRenderedPageBreak/>
              <w:t>Major: Computer Science</w:t>
            </w:r>
          </w:p>
        </w:tc>
      </w:tr>
      <w:tr w:rsidR="00CC363C" w:rsidRPr="00CF1A49" w14:paraId="5BC7BC3C" w14:textId="77777777" w:rsidTr="00CC363C">
        <w:trPr>
          <w:trHeight w:val="688"/>
        </w:trPr>
        <w:tc>
          <w:tcPr>
            <w:tcW w:w="9290" w:type="dxa"/>
            <w:tcMar>
              <w:top w:w="216" w:type="dxa"/>
            </w:tcMar>
          </w:tcPr>
          <w:p w14:paraId="336CD78D" w14:textId="77777777" w:rsidR="00CC363C" w:rsidRDefault="00681BC6" w:rsidP="00CC363C">
            <w:pPr>
              <w:pStyle w:val="Heading3"/>
              <w:contextualSpacing w:val="0"/>
              <w:outlineLvl w:val="2"/>
            </w:pPr>
            <w:r>
              <w:lastRenderedPageBreak/>
              <w:t>Jan</w:t>
            </w:r>
            <w:r w:rsidR="00CC363C">
              <w:t xml:space="preserve"> 20</w:t>
            </w:r>
            <w:r>
              <w:t>20</w:t>
            </w:r>
            <w:r w:rsidR="00CC363C" w:rsidRPr="00CF1A49">
              <w:t xml:space="preserve"> – </w:t>
            </w:r>
            <w:r w:rsidR="00CC363C">
              <w:t>May 20</w:t>
            </w:r>
            <w:r>
              <w:t>20</w:t>
            </w:r>
          </w:p>
          <w:p w14:paraId="71960546" w14:textId="77777777" w:rsidR="00CC363C" w:rsidRPr="00CF1A49" w:rsidRDefault="00A87DAA" w:rsidP="00CC363C">
            <w:pPr>
              <w:pStyle w:val="Heading2"/>
              <w:contextualSpacing w:val="0"/>
              <w:outlineLvl w:val="1"/>
            </w:pPr>
            <w:r>
              <w:t>University of Idaho</w:t>
            </w:r>
            <w:r w:rsidR="00CC363C" w:rsidRPr="00CF1A49">
              <w:t xml:space="preserve">, </w:t>
            </w:r>
            <w:r>
              <w:rPr>
                <w:rStyle w:val="SubtleReference"/>
              </w:rPr>
              <w:t>Moscow</w:t>
            </w:r>
            <w:r w:rsidR="00CC363C">
              <w:rPr>
                <w:rStyle w:val="SubtleReference"/>
              </w:rPr>
              <w:t xml:space="preserve"> ID</w:t>
            </w:r>
          </w:p>
          <w:p w14:paraId="23555275" w14:textId="77777777" w:rsidR="00CC363C" w:rsidRDefault="00681BC6" w:rsidP="00681BC6">
            <w:pPr>
              <w:pStyle w:val="ListParagraph"/>
              <w:numPr>
                <w:ilvl w:val="0"/>
                <w:numId w:val="15"/>
              </w:numPr>
            </w:pPr>
            <w:r>
              <w:t>Most recent semester concluded with 3.76 GPA</w:t>
            </w:r>
          </w:p>
          <w:p w14:paraId="1B490815" w14:textId="77777777" w:rsidR="00681BC6" w:rsidRDefault="00681BC6" w:rsidP="00681BC6">
            <w:pPr>
              <w:pStyle w:val="ListParagraph"/>
              <w:numPr>
                <w:ilvl w:val="0"/>
                <w:numId w:val="15"/>
              </w:numPr>
            </w:pPr>
            <w:r w:rsidRPr="00681BC6">
              <w:t>Major: Computer Science</w:t>
            </w:r>
          </w:p>
        </w:tc>
      </w:tr>
      <w:tr w:rsidR="00CC363C" w:rsidRPr="00CF1A49" w14:paraId="5AC18190" w14:textId="77777777" w:rsidTr="00CC363C">
        <w:tc>
          <w:tcPr>
            <w:tcW w:w="9290" w:type="dxa"/>
            <w:tcMar>
              <w:top w:w="216" w:type="dxa"/>
            </w:tcMar>
          </w:tcPr>
          <w:p w14:paraId="188D22E4" w14:textId="77777777" w:rsidR="00CC363C" w:rsidRDefault="00681BC6" w:rsidP="00CC363C">
            <w:pPr>
              <w:pStyle w:val="Heading3"/>
              <w:contextualSpacing w:val="0"/>
              <w:outlineLvl w:val="2"/>
            </w:pPr>
            <w:r>
              <w:t>June</w:t>
            </w:r>
            <w:r w:rsidR="00CC363C">
              <w:t xml:space="preserve"> 20</w:t>
            </w:r>
            <w:r>
              <w:t>20</w:t>
            </w:r>
            <w:r w:rsidR="00CC363C" w:rsidRPr="00CF1A49">
              <w:t xml:space="preserve"> – </w:t>
            </w:r>
            <w:r>
              <w:t>July</w:t>
            </w:r>
            <w:r w:rsidR="00CC363C">
              <w:t xml:space="preserve"> 20</w:t>
            </w:r>
            <w:r>
              <w:t>20</w:t>
            </w:r>
          </w:p>
          <w:p w14:paraId="7980372D" w14:textId="77777777" w:rsidR="00A87DAA" w:rsidRDefault="00A87DAA" w:rsidP="00CC363C">
            <w:pPr>
              <w:pStyle w:val="Heading3"/>
              <w:contextualSpacing w:val="0"/>
              <w:outlineLvl w:val="2"/>
            </w:pPr>
            <w:r>
              <w:t>June 2019</w:t>
            </w:r>
            <w:r w:rsidRPr="00CF1A49">
              <w:t xml:space="preserve"> – </w:t>
            </w:r>
            <w:r>
              <w:t>July 2019</w:t>
            </w:r>
          </w:p>
          <w:p w14:paraId="46D1BBF3" w14:textId="77777777" w:rsidR="00CC363C" w:rsidRPr="00CF1A49" w:rsidRDefault="00A87DAA" w:rsidP="00CC363C">
            <w:pPr>
              <w:pStyle w:val="Heading2"/>
              <w:contextualSpacing w:val="0"/>
              <w:outlineLvl w:val="1"/>
            </w:pPr>
            <w:r>
              <w:t>College Of Western Idaho</w:t>
            </w:r>
            <w:r w:rsidR="00CC363C" w:rsidRPr="00CF1A49">
              <w:t xml:space="preserve">, </w:t>
            </w:r>
            <w:r>
              <w:rPr>
                <w:rStyle w:val="SubtleReference"/>
              </w:rPr>
              <w:t xml:space="preserve">Nampa </w:t>
            </w:r>
            <w:r w:rsidR="00CC363C">
              <w:rPr>
                <w:rStyle w:val="SubtleReference"/>
              </w:rPr>
              <w:t>ID</w:t>
            </w:r>
          </w:p>
          <w:p w14:paraId="772423D4" w14:textId="77777777" w:rsidR="00681BC6" w:rsidRDefault="00681BC6" w:rsidP="00A87DAA">
            <w:pPr>
              <w:pStyle w:val="Heading3"/>
              <w:numPr>
                <w:ilvl w:val="0"/>
                <w:numId w:val="14"/>
              </w:numPr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681BC6">
              <w:rPr>
                <w:rFonts w:eastAsiaTheme="minorHAnsi" w:cstheme="minorBidi"/>
                <w:b w:val="0"/>
                <w:caps w:val="0"/>
                <w:szCs w:val="22"/>
              </w:rPr>
              <w:t xml:space="preserve">Most recent semester concluded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with 3.684 GPA</w:t>
            </w:r>
          </w:p>
          <w:p w14:paraId="407F71F4" w14:textId="77777777" w:rsidR="00A87DAA" w:rsidRDefault="00A87DAA" w:rsidP="00681BC6">
            <w:pPr>
              <w:pStyle w:val="Heading3"/>
              <w:numPr>
                <w:ilvl w:val="0"/>
                <w:numId w:val="14"/>
              </w:numPr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A</w:t>
            </w:r>
            <w:r w:rsidRPr="00A87DAA">
              <w:rPr>
                <w:rFonts w:eastAsiaTheme="minorHAnsi" w:cstheme="minorBidi"/>
                <w:b w:val="0"/>
                <w:caps w:val="0"/>
                <w:szCs w:val="22"/>
              </w:rPr>
              <w:t>ttended</w:t>
            </w:r>
            <w:r w:rsidR="00681BC6">
              <w:rPr>
                <w:rFonts w:eastAsiaTheme="minorHAnsi" w:cstheme="minorBidi"/>
                <w:b w:val="0"/>
                <w:caps w:val="0"/>
                <w:szCs w:val="22"/>
              </w:rPr>
              <w:t xml:space="preserve"> for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complet</w:t>
            </w:r>
            <w:r w:rsidR="00681BC6">
              <w:rPr>
                <w:rFonts w:eastAsiaTheme="minorHAnsi" w:cstheme="minorBidi"/>
                <w:b w:val="0"/>
                <w:caps w:val="0"/>
                <w:szCs w:val="22"/>
              </w:rPr>
              <w:t>ion of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general credit requirements</w:t>
            </w:r>
          </w:p>
          <w:p w14:paraId="744373E1" w14:textId="77777777" w:rsidR="00681BC6" w:rsidRPr="00681BC6" w:rsidRDefault="00681BC6" w:rsidP="00681BC6">
            <w:pPr>
              <w:pStyle w:val="Heading3"/>
              <w:numPr>
                <w:ilvl w:val="0"/>
                <w:numId w:val="14"/>
              </w:numPr>
              <w:outlineLvl w:val="2"/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Major: Computer Science</w:t>
            </w:r>
          </w:p>
        </w:tc>
      </w:tr>
      <w:tr w:rsidR="00CC363C" w:rsidRPr="00CF1A49" w14:paraId="67C52A73" w14:textId="77777777" w:rsidTr="00CC363C">
        <w:tc>
          <w:tcPr>
            <w:tcW w:w="9290" w:type="dxa"/>
            <w:tcMar>
              <w:top w:w="216" w:type="dxa"/>
            </w:tcMar>
          </w:tcPr>
          <w:p w14:paraId="4C9450D8" w14:textId="77777777" w:rsidR="00CC363C" w:rsidRDefault="00CC363C" w:rsidP="00CC363C">
            <w:pPr>
              <w:pStyle w:val="Heading3"/>
              <w:contextualSpacing w:val="0"/>
              <w:outlineLvl w:val="2"/>
            </w:pPr>
            <w:r>
              <w:t>Aug 2015</w:t>
            </w:r>
            <w:r w:rsidRPr="00CF1A49">
              <w:t xml:space="preserve"> – </w:t>
            </w:r>
            <w:r>
              <w:t>May 2019</w:t>
            </w:r>
          </w:p>
          <w:p w14:paraId="70EE5F02" w14:textId="77777777" w:rsidR="00CC363C" w:rsidRPr="00CF1A49" w:rsidRDefault="00CC363C" w:rsidP="00CC363C">
            <w:pPr>
              <w:pStyle w:val="Heading2"/>
              <w:contextualSpacing w:val="0"/>
              <w:outlineLvl w:val="1"/>
            </w:pPr>
            <w:r>
              <w:t>Mountain View High School</w:t>
            </w:r>
            <w:r w:rsidRPr="00CF1A49">
              <w:t xml:space="preserve">, </w:t>
            </w:r>
            <w:r>
              <w:rPr>
                <w:rStyle w:val="SubtleReference"/>
              </w:rPr>
              <w:t>Meridian ID</w:t>
            </w:r>
          </w:p>
          <w:p w14:paraId="03BFC930" w14:textId="77777777" w:rsidR="00476992" w:rsidRPr="00476992" w:rsidRDefault="00A87DAA" w:rsidP="00476992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 w:rsidRPr="00A87DAA">
              <w:rPr>
                <w:rFonts w:eastAsiaTheme="minorHAnsi" w:cstheme="minorBidi"/>
                <w:b w:val="0"/>
                <w:caps w:val="0"/>
                <w:szCs w:val="22"/>
              </w:rPr>
              <w:t xml:space="preserve">Graduated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with a high school diploma with a 3.67 GPA, completed several concurrent college courses</w:t>
            </w:r>
          </w:p>
          <w:p w14:paraId="6F95FAD8" w14:textId="77777777" w:rsidR="00681BC6" w:rsidRDefault="00681BC6" w:rsidP="00476992">
            <w:pPr>
              <w:pStyle w:val="Heading3"/>
              <w:numPr>
                <w:ilvl w:val="0"/>
                <w:numId w:val="14"/>
              </w:numPr>
              <w:contextualSpacing w:val="0"/>
              <w:outlineLvl w:val="2"/>
            </w:pPr>
            <w:r w:rsidRPr="00681BC6">
              <w:rPr>
                <w:rFonts w:eastAsiaTheme="minorHAnsi" w:cstheme="minorBidi"/>
                <w:b w:val="0"/>
                <w:caps w:val="0"/>
                <w:szCs w:val="22"/>
              </w:rPr>
              <w:t xml:space="preserve">Course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load included computer office application, computer science, web development, </w:t>
            </w:r>
          </w:p>
        </w:tc>
      </w:tr>
    </w:tbl>
    <w:sdt>
      <w:sdtPr>
        <w:alias w:val="Skills:"/>
        <w:tag w:val="Skills:"/>
        <w:id w:val="-1392877668"/>
        <w:placeholder>
          <w:docPart w:val="6D3A95B50E6E4B569FD572E635A0A35E"/>
        </w:placeholder>
        <w:temporary/>
        <w:showingPlcHdr/>
        <w15:appearance w15:val="hidden"/>
      </w:sdtPr>
      <w:sdtEndPr/>
      <w:sdtContent>
        <w:p w14:paraId="11FA72E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BCCFF73" w14:textId="77777777" w:rsidTr="00CF1A49">
        <w:tc>
          <w:tcPr>
            <w:tcW w:w="4675" w:type="dxa"/>
          </w:tcPr>
          <w:p w14:paraId="50166AFF" w14:textId="77777777" w:rsidR="001E3120" w:rsidRPr="006E1507" w:rsidRDefault="00A87DAA" w:rsidP="006E1507">
            <w:pPr>
              <w:pStyle w:val="ListBullet"/>
              <w:contextualSpacing w:val="0"/>
            </w:pPr>
            <w:r>
              <w:t>Website Development - HTML/JS/CSS</w:t>
            </w:r>
          </w:p>
          <w:p w14:paraId="07138E22" w14:textId="77777777" w:rsidR="001F4E6D" w:rsidRDefault="00A87DAA" w:rsidP="006E1507">
            <w:pPr>
              <w:pStyle w:val="ListBullet"/>
              <w:contextualSpacing w:val="0"/>
            </w:pPr>
            <w:r>
              <w:t>Software Development - Swift, C++, Objective-C, Bash Scripting</w:t>
            </w:r>
          </w:p>
          <w:p w14:paraId="14406B7F" w14:textId="77777777" w:rsidR="00F976EE" w:rsidRPr="006E1507" w:rsidRDefault="00F976EE" w:rsidP="006E1507">
            <w:pPr>
              <w:pStyle w:val="ListBullet"/>
              <w:contextualSpacing w:val="0"/>
            </w:pPr>
            <w:r>
              <w:t>Microsoft Office Specialist Certified – Excel, Word, Access, PowerPoint</w:t>
            </w:r>
          </w:p>
        </w:tc>
        <w:tc>
          <w:tcPr>
            <w:tcW w:w="4675" w:type="dxa"/>
            <w:tcMar>
              <w:left w:w="360" w:type="dxa"/>
            </w:tcMar>
          </w:tcPr>
          <w:p w14:paraId="0668A302" w14:textId="77777777" w:rsidR="003A0632" w:rsidRPr="006E1507" w:rsidRDefault="00A87DAA" w:rsidP="006E1507">
            <w:pPr>
              <w:pStyle w:val="ListBullet"/>
              <w:contextualSpacing w:val="0"/>
            </w:pPr>
            <w:r>
              <w:t>Video Production - Capture and Editing</w:t>
            </w:r>
          </w:p>
          <w:p w14:paraId="77423C38" w14:textId="77777777" w:rsidR="001E3120" w:rsidRDefault="00A87DAA" w:rsidP="00A87DAA">
            <w:pPr>
              <w:pStyle w:val="ListBullet"/>
              <w:contextualSpacing w:val="0"/>
            </w:pPr>
            <w:r>
              <w:t>Hardware Assembly - Building Computers and Mobile Tech Repairs</w:t>
            </w:r>
          </w:p>
          <w:p w14:paraId="430D2EE6" w14:textId="77777777" w:rsidR="00476992" w:rsidRPr="006E1507" w:rsidRDefault="00476992" w:rsidP="00A87DAA">
            <w:pPr>
              <w:pStyle w:val="ListBullet"/>
              <w:contextualSpacing w:val="0"/>
            </w:pPr>
            <w:r>
              <w:t>Experience with corporate profile software and user administration tools</w:t>
            </w:r>
          </w:p>
        </w:tc>
      </w:tr>
    </w:tbl>
    <w:sdt>
      <w:sdtPr>
        <w:alias w:val="Activities:"/>
        <w:tag w:val="Activities:"/>
        <w:id w:val="1223332893"/>
        <w:placeholder>
          <w:docPart w:val="272E510170104F96B4C641234A1B3735"/>
        </w:placeholder>
        <w:temporary/>
        <w:showingPlcHdr/>
        <w15:appearance w15:val="hidden"/>
      </w:sdtPr>
      <w:sdtEndPr/>
      <w:sdtContent>
        <w:p w14:paraId="3270CD13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681BC6" w14:paraId="2CC2E078" w14:textId="77777777" w:rsidTr="002A5D38">
        <w:trPr>
          <w:trHeight w:val="607"/>
        </w:trPr>
        <w:tc>
          <w:tcPr>
            <w:tcW w:w="9290" w:type="dxa"/>
          </w:tcPr>
          <w:p w14:paraId="2C7813C4" w14:textId="77777777" w:rsidR="00681BC6" w:rsidRPr="00CF1A49" w:rsidRDefault="00F976EE" w:rsidP="002A5D38">
            <w:pPr>
              <w:pStyle w:val="Heading2"/>
              <w:contextualSpacing w:val="0"/>
              <w:outlineLvl w:val="1"/>
            </w:pPr>
            <w:r>
              <w:t xml:space="preserve">IOS </w:t>
            </w:r>
            <w:r w:rsidR="00476992">
              <w:t>Software</w:t>
            </w:r>
            <w:r>
              <w:t xml:space="preserve"> DEVELOPMENT</w:t>
            </w:r>
            <w:r w:rsidR="00681BC6" w:rsidRPr="00CF1A49">
              <w:t xml:space="preserve">, </w:t>
            </w:r>
            <w:r>
              <w:rPr>
                <w:rStyle w:val="SubtleReference"/>
              </w:rPr>
              <w:t>Independent</w:t>
            </w:r>
          </w:p>
          <w:p w14:paraId="159B1315" w14:textId="77777777" w:rsidR="00681BC6" w:rsidRDefault="00476992" w:rsidP="00476992">
            <w:pPr>
              <w:pStyle w:val="ListParagraph"/>
              <w:numPr>
                <w:ilvl w:val="0"/>
                <w:numId w:val="18"/>
              </w:numPr>
            </w:pPr>
            <w:r>
              <w:t>Independent iOS app development in Swift and Objective-C</w:t>
            </w:r>
          </w:p>
          <w:p w14:paraId="7937CE0A" w14:textId="77777777" w:rsidR="00476992" w:rsidRDefault="00476992" w:rsidP="00476992">
            <w:pPr>
              <w:pStyle w:val="ListParagraph"/>
              <w:numPr>
                <w:ilvl w:val="0"/>
                <w:numId w:val="18"/>
              </w:numPr>
            </w:pPr>
            <w:r>
              <w:t>Development of iOS runtime code injection</w:t>
            </w:r>
            <w:r w:rsidR="00D17BA7">
              <w:t xml:space="preserve"> software</w:t>
            </w:r>
            <w:r w:rsidR="001F3BCB">
              <w:t xml:space="preserve"> in Objective-C</w:t>
            </w:r>
          </w:p>
          <w:p w14:paraId="6CE8456C" w14:textId="77777777" w:rsidR="00476992" w:rsidRDefault="00476992" w:rsidP="00476992">
            <w:pPr>
              <w:pStyle w:val="ListParagraph"/>
              <w:numPr>
                <w:ilvl w:val="0"/>
                <w:numId w:val="18"/>
              </w:numPr>
            </w:pPr>
            <w:r>
              <w:t>Distribution of apps via third-party app stores, as well as ad-hoc private testing</w:t>
            </w:r>
          </w:p>
          <w:p w14:paraId="25BC40BD" w14:textId="77777777" w:rsidR="00476992" w:rsidRDefault="00D17BA7" w:rsidP="00476992">
            <w:pPr>
              <w:pStyle w:val="ListParagraph"/>
              <w:numPr>
                <w:ilvl w:val="0"/>
                <w:numId w:val="18"/>
              </w:numPr>
            </w:pPr>
            <w:r>
              <w:t>Hosting of apt-based software distribution for personal projects</w:t>
            </w:r>
          </w:p>
          <w:p w14:paraId="420C59EB" w14:textId="77777777" w:rsidR="00476992" w:rsidRDefault="00476992" w:rsidP="00476992">
            <w:pPr>
              <w:pStyle w:val="ListParagraph"/>
              <w:numPr>
                <w:ilvl w:val="0"/>
                <w:numId w:val="18"/>
              </w:numPr>
            </w:pPr>
            <w:r>
              <w:t>Enrolled in Apple Developer program</w:t>
            </w:r>
          </w:p>
          <w:p w14:paraId="6EE25C3E" w14:textId="77777777" w:rsidR="00476992" w:rsidRDefault="00D17BA7" w:rsidP="00476992">
            <w:pPr>
              <w:pStyle w:val="ListParagraph"/>
              <w:numPr>
                <w:ilvl w:val="0"/>
                <w:numId w:val="18"/>
              </w:numPr>
            </w:pPr>
            <w:r>
              <w:t>Notable s</w:t>
            </w:r>
            <w:r w:rsidR="00476992">
              <w:t>oftware includes:</w:t>
            </w:r>
          </w:p>
          <w:p w14:paraId="7CF9A87C" w14:textId="77777777" w:rsidR="00476992" w:rsidRDefault="00476992" w:rsidP="00476992">
            <w:pPr>
              <w:pStyle w:val="ListParagraph"/>
              <w:numPr>
                <w:ilvl w:val="1"/>
                <w:numId w:val="18"/>
              </w:numPr>
            </w:pPr>
            <w:r>
              <w:t xml:space="preserve">Utility </w:t>
            </w:r>
            <w:r w:rsidR="00D17BA7">
              <w:t xml:space="preserve">app </w:t>
            </w:r>
            <w:r>
              <w:t>to create and revert to restore points for user setups on jailbroken iOS devices</w:t>
            </w:r>
          </w:p>
          <w:p w14:paraId="10C1A7E4" w14:textId="77777777" w:rsidR="00D17BA7" w:rsidRDefault="00D17BA7" w:rsidP="00476992">
            <w:pPr>
              <w:pStyle w:val="ListParagraph"/>
              <w:numPr>
                <w:ilvl w:val="1"/>
                <w:numId w:val="18"/>
              </w:numPr>
            </w:pPr>
            <w:r>
              <w:t>Time-aware music player app to emulate real-time video game soundtracks</w:t>
            </w:r>
          </w:p>
          <w:p w14:paraId="70529FA1" w14:textId="77777777" w:rsidR="00D17BA7" w:rsidRDefault="00D17BA7" w:rsidP="00476992">
            <w:pPr>
              <w:pStyle w:val="ListParagraph"/>
              <w:numPr>
                <w:ilvl w:val="1"/>
                <w:numId w:val="18"/>
              </w:numPr>
            </w:pPr>
            <w:r>
              <w:t>Tool to customize iOS status bar clock element, including format, information displayed, sizing</w:t>
            </w:r>
            <w:r w:rsidR="001F3BCB">
              <w:t>, and color.</w:t>
            </w:r>
            <w:r>
              <w:t xml:space="preserve"> </w:t>
            </w:r>
          </w:p>
        </w:tc>
      </w:tr>
      <w:tr w:rsidR="00681BC6" w14:paraId="0E53CDE4" w14:textId="77777777" w:rsidTr="00681BC6">
        <w:trPr>
          <w:trHeight w:val="616"/>
        </w:trPr>
        <w:tc>
          <w:tcPr>
            <w:tcW w:w="9290" w:type="dxa"/>
            <w:tcMar>
              <w:top w:w="216" w:type="dxa"/>
            </w:tcMar>
          </w:tcPr>
          <w:p w14:paraId="4B2A3489" w14:textId="77777777" w:rsidR="00681BC6" w:rsidRPr="00CF1A49" w:rsidRDefault="00F976EE" w:rsidP="002A5D38">
            <w:pPr>
              <w:pStyle w:val="Heading2"/>
              <w:contextualSpacing w:val="0"/>
              <w:outlineLvl w:val="1"/>
            </w:pPr>
            <w:r>
              <w:t>Broadcasting Club</w:t>
            </w:r>
            <w:r w:rsidR="00681BC6" w:rsidRPr="00CF1A49">
              <w:t xml:space="preserve">, </w:t>
            </w:r>
            <w:r>
              <w:rPr>
                <w:rStyle w:val="SubtleReference"/>
              </w:rPr>
              <w:t>Organized</w:t>
            </w:r>
          </w:p>
          <w:p w14:paraId="2D2E368D" w14:textId="77777777" w:rsidR="00F976EE" w:rsidRDefault="00F976EE" w:rsidP="00F976EE">
            <w:pPr>
              <w:pStyle w:val="ListParagraph"/>
              <w:numPr>
                <w:ilvl w:val="0"/>
                <w:numId w:val="18"/>
              </w:numPr>
            </w:pPr>
            <w:r>
              <w:t>Oversaw and assisted in production of high school morning announcements</w:t>
            </w:r>
          </w:p>
          <w:p w14:paraId="60EF7D56" w14:textId="77777777" w:rsidR="00681BC6" w:rsidRDefault="00F976EE" w:rsidP="00F976EE">
            <w:pPr>
              <w:pStyle w:val="ListParagraph"/>
              <w:numPr>
                <w:ilvl w:val="0"/>
                <w:numId w:val="18"/>
              </w:numPr>
            </w:pPr>
            <w:r>
              <w:t>Nominated to club director in second year</w:t>
            </w:r>
          </w:p>
          <w:p w14:paraId="5EA83C55" w14:textId="77777777" w:rsidR="001F3BCB" w:rsidRDefault="00476992" w:rsidP="001F3BCB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Worked with school and district administration on large-scale video projects</w:t>
            </w:r>
            <w:r w:rsidR="001F3BCB">
              <w:t>, receiving professional recognition</w:t>
            </w:r>
          </w:p>
          <w:p w14:paraId="771F7EE3" w14:textId="77777777" w:rsidR="001F3BCB" w:rsidRDefault="001F3BCB" w:rsidP="001F3BCB">
            <w:pPr>
              <w:pStyle w:val="ListParagraph"/>
              <w:numPr>
                <w:ilvl w:val="0"/>
                <w:numId w:val="18"/>
              </w:numPr>
            </w:pPr>
            <w:r>
              <w:t>Maintenance of studio organization, distribution of tasks among students, and inventory and assembly of studio equipment</w:t>
            </w:r>
          </w:p>
        </w:tc>
      </w:tr>
      <w:tr w:rsidR="00681BC6" w14:paraId="5FC45E93" w14:textId="77777777" w:rsidTr="002A5D38">
        <w:tc>
          <w:tcPr>
            <w:tcW w:w="9290" w:type="dxa"/>
            <w:tcMar>
              <w:top w:w="216" w:type="dxa"/>
            </w:tcMar>
          </w:tcPr>
          <w:p w14:paraId="400E6E62" w14:textId="77777777" w:rsidR="00681BC6" w:rsidRPr="00CF1A49" w:rsidRDefault="00F976EE" w:rsidP="002A5D38">
            <w:pPr>
              <w:pStyle w:val="Heading2"/>
              <w:contextualSpacing w:val="0"/>
              <w:outlineLvl w:val="1"/>
            </w:pPr>
            <w:r>
              <w:lastRenderedPageBreak/>
              <w:t>Business Professionals Of America</w:t>
            </w:r>
            <w:r w:rsidR="00681BC6" w:rsidRPr="00CF1A49">
              <w:t xml:space="preserve">, </w:t>
            </w:r>
            <w:r>
              <w:rPr>
                <w:rStyle w:val="SubtleReference"/>
              </w:rPr>
              <w:t>Organized</w:t>
            </w:r>
          </w:p>
          <w:p w14:paraId="04AD752E" w14:textId="77777777" w:rsidR="00681BC6" w:rsidRPr="00F976EE" w:rsidRDefault="00F976EE" w:rsidP="00F976EE">
            <w:pPr>
              <w:pStyle w:val="Heading3"/>
              <w:numPr>
                <w:ilvl w:val="0"/>
                <w:numId w:val="17"/>
              </w:numPr>
              <w:outlineLvl w:val="2"/>
            </w:pPr>
            <w:r w:rsidRPr="00F976EE">
              <w:rPr>
                <w:rFonts w:eastAsiaTheme="minorHAnsi" w:cstheme="minorBidi"/>
                <w:b w:val="0"/>
                <w:caps w:val="0"/>
                <w:szCs w:val="22"/>
              </w:rPr>
              <w:t>C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ompeted and placed in local and state competitions, advanced to nationals in fundamental spreadsheets, placing 29</w:t>
            </w:r>
            <w:r w:rsidRPr="00F976EE">
              <w:rPr>
                <w:rFonts w:eastAsiaTheme="minorHAnsi" w:cstheme="minorBidi"/>
                <w:b w:val="0"/>
                <w:caps w:val="0"/>
                <w:szCs w:val="22"/>
                <w:vertAlign w:val="superscript"/>
              </w:rPr>
              <w:t>th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 out of 70 participants</w:t>
            </w:r>
          </w:p>
          <w:p w14:paraId="0D751572" w14:textId="77777777" w:rsidR="00F976EE" w:rsidRDefault="00F976EE" w:rsidP="00F976EE">
            <w:pPr>
              <w:pStyle w:val="Heading3"/>
              <w:numPr>
                <w:ilvl w:val="0"/>
                <w:numId w:val="17"/>
              </w:numPr>
              <w:outlineLvl w:val="2"/>
            </w:pPr>
            <w:r w:rsidRPr="00F976EE">
              <w:rPr>
                <w:rFonts w:eastAsiaTheme="minorHAnsi" w:cstheme="minorBidi"/>
                <w:b w:val="0"/>
                <w:caps w:val="0"/>
                <w:szCs w:val="22"/>
              </w:rPr>
              <w:t>Produc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ed origination advert for video production event</w:t>
            </w:r>
          </w:p>
        </w:tc>
      </w:tr>
    </w:tbl>
    <w:p w14:paraId="0B6D1508" w14:textId="77777777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3A4E9" w14:textId="77777777" w:rsidR="00C42A8C" w:rsidRDefault="00C42A8C" w:rsidP="0068194B">
      <w:r>
        <w:separator/>
      </w:r>
    </w:p>
    <w:p w14:paraId="57FA5350" w14:textId="77777777" w:rsidR="00C42A8C" w:rsidRDefault="00C42A8C"/>
    <w:p w14:paraId="395B07A5" w14:textId="77777777" w:rsidR="00C42A8C" w:rsidRDefault="00C42A8C"/>
  </w:endnote>
  <w:endnote w:type="continuationSeparator" w:id="0">
    <w:p w14:paraId="7DD43807" w14:textId="77777777" w:rsidR="00C42A8C" w:rsidRDefault="00C42A8C" w:rsidP="0068194B">
      <w:r>
        <w:continuationSeparator/>
      </w:r>
    </w:p>
    <w:p w14:paraId="5176638C" w14:textId="77777777" w:rsidR="00C42A8C" w:rsidRDefault="00C42A8C"/>
    <w:p w14:paraId="45D5C734" w14:textId="77777777" w:rsidR="00C42A8C" w:rsidRDefault="00C42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D363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7A40F" w14:textId="77777777" w:rsidR="00C42A8C" w:rsidRDefault="00C42A8C" w:rsidP="0068194B">
      <w:r>
        <w:separator/>
      </w:r>
    </w:p>
    <w:p w14:paraId="3FBDB65B" w14:textId="77777777" w:rsidR="00C42A8C" w:rsidRDefault="00C42A8C"/>
    <w:p w14:paraId="6C0991E7" w14:textId="77777777" w:rsidR="00C42A8C" w:rsidRDefault="00C42A8C"/>
  </w:footnote>
  <w:footnote w:type="continuationSeparator" w:id="0">
    <w:p w14:paraId="1F5356BB" w14:textId="77777777" w:rsidR="00C42A8C" w:rsidRDefault="00C42A8C" w:rsidP="0068194B">
      <w:r>
        <w:continuationSeparator/>
      </w:r>
    </w:p>
    <w:p w14:paraId="5B331980" w14:textId="77777777" w:rsidR="00C42A8C" w:rsidRDefault="00C42A8C"/>
    <w:p w14:paraId="52662DF9" w14:textId="77777777" w:rsidR="00C42A8C" w:rsidRDefault="00C42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5C85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5E3A54" wp14:editId="5BF0545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C156A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7616B3A"/>
    <w:multiLevelType w:val="hybridMultilevel"/>
    <w:tmpl w:val="A2BE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5B4E9E"/>
    <w:multiLevelType w:val="hybridMultilevel"/>
    <w:tmpl w:val="9184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76720"/>
    <w:multiLevelType w:val="hybridMultilevel"/>
    <w:tmpl w:val="12F2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57D3C"/>
    <w:multiLevelType w:val="hybridMultilevel"/>
    <w:tmpl w:val="9A9E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81912"/>
    <w:multiLevelType w:val="hybridMultilevel"/>
    <w:tmpl w:val="FCF8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59C123F"/>
    <w:multiLevelType w:val="hybridMultilevel"/>
    <w:tmpl w:val="77C4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23346"/>
    <w:multiLevelType w:val="hybridMultilevel"/>
    <w:tmpl w:val="509C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12BB8"/>
    <w:multiLevelType w:val="hybridMultilevel"/>
    <w:tmpl w:val="C51C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A1B75"/>
    <w:multiLevelType w:val="hybridMultilevel"/>
    <w:tmpl w:val="3F9E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8"/>
  </w:num>
  <w:num w:numId="16">
    <w:abstractNumId w:val="14"/>
  </w:num>
  <w:num w:numId="17">
    <w:abstractNumId w:val="11"/>
  </w:num>
  <w:num w:numId="18">
    <w:abstractNumId w:val="21"/>
  </w:num>
  <w:num w:numId="19">
    <w:abstractNumId w:val="16"/>
  </w:num>
  <w:num w:numId="20">
    <w:abstractNumId w:val="13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3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1674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3BCB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4F1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6992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1BC6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7DAA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7C82"/>
    <w:rsid w:val="00B50F99"/>
    <w:rsid w:val="00B51D1B"/>
    <w:rsid w:val="00B540F4"/>
    <w:rsid w:val="00B60FD0"/>
    <w:rsid w:val="00B622DF"/>
    <w:rsid w:val="00B6332A"/>
    <w:rsid w:val="00B81760"/>
    <w:rsid w:val="00B8494C"/>
    <w:rsid w:val="00B9182B"/>
    <w:rsid w:val="00BA1546"/>
    <w:rsid w:val="00BB4E51"/>
    <w:rsid w:val="00BD431F"/>
    <w:rsid w:val="00BE423E"/>
    <w:rsid w:val="00BF61AC"/>
    <w:rsid w:val="00C42A8C"/>
    <w:rsid w:val="00C47FA6"/>
    <w:rsid w:val="00C57FC6"/>
    <w:rsid w:val="00C66A7D"/>
    <w:rsid w:val="00C779DA"/>
    <w:rsid w:val="00C814F7"/>
    <w:rsid w:val="00CA4B4D"/>
    <w:rsid w:val="00CB35C3"/>
    <w:rsid w:val="00CC363C"/>
    <w:rsid w:val="00CD323D"/>
    <w:rsid w:val="00CE4030"/>
    <w:rsid w:val="00CE64B3"/>
    <w:rsid w:val="00CF1A49"/>
    <w:rsid w:val="00D0630C"/>
    <w:rsid w:val="00D17BA7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976EE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B1C75"/>
  <w15:chartTrackingRefBased/>
  <w15:docId w15:val="{7C3601A8-95DE-4872-933A-E1FBB5FE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C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AF176DC7784619ADC9E5E61FB65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A1137-0582-4DB0-ABFD-ECF6ABB69E5D}"/>
      </w:docPartPr>
      <w:docPartBody>
        <w:p w:rsidR="003705E9" w:rsidRDefault="001B3531">
          <w:pPr>
            <w:pStyle w:val="0DAF176DC7784619ADC9E5E61FB65C34"/>
          </w:pPr>
          <w:r w:rsidRPr="00CF1A49">
            <w:t>Experience</w:t>
          </w:r>
        </w:p>
      </w:docPartBody>
    </w:docPart>
    <w:docPart>
      <w:docPartPr>
        <w:name w:val="7F37975025454A65B0EFA3AB13023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92441-0D48-4371-BE9F-C5FB7509C91B}"/>
      </w:docPartPr>
      <w:docPartBody>
        <w:p w:rsidR="003705E9" w:rsidRDefault="001B3531">
          <w:pPr>
            <w:pStyle w:val="7F37975025454A65B0EFA3AB130234BA"/>
          </w:pPr>
          <w:r w:rsidRPr="00CF1A49">
            <w:t>Education</w:t>
          </w:r>
        </w:p>
      </w:docPartBody>
    </w:docPart>
    <w:docPart>
      <w:docPartPr>
        <w:name w:val="6D3A95B50E6E4B569FD572E635A0A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4155E-D965-4CBB-9114-02429F901995}"/>
      </w:docPartPr>
      <w:docPartBody>
        <w:p w:rsidR="003705E9" w:rsidRDefault="001B3531">
          <w:pPr>
            <w:pStyle w:val="6D3A95B50E6E4B569FD572E635A0A35E"/>
          </w:pPr>
          <w:r w:rsidRPr="00CF1A49">
            <w:t>Skills</w:t>
          </w:r>
        </w:p>
      </w:docPartBody>
    </w:docPart>
    <w:docPart>
      <w:docPartPr>
        <w:name w:val="272E510170104F96B4C641234A1B3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743C5-DCCE-4012-BF2D-027C0CF63653}"/>
      </w:docPartPr>
      <w:docPartBody>
        <w:p w:rsidR="003705E9" w:rsidRDefault="001B3531">
          <w:pPr>
            <w:pStyle w:val="272E510170104F96B4C641234A1B3735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0A"/>
    <w:rsid w:val="001B3531"/>
    <w:rsid w:val="00367B0A"/>
    <w:rsid w:val="003705E9"/>
    <w:rsid w:val="0047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850E2419A14597B49303292721C87F">
    <w:name w:val="25850E2419A14597B49303292721C87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9EB10FD29EA44308B1BD2B1740C65E5">
    <w:name w:val="49EB10FD29EA44308B1BD2B1740C65E5"/>
  </w:style>
  <w:style w:type="paragraph" w:customStyle="1" w:styleId="1CE25705404648ADB38BB500709DEF40">
    <w:name w:val="1CE25705404648ADB38BB500709DEF40"/>
  </w:style>
  <w:style w:type="paragraph" w:customStyle="1" w:styleId="290BA3E02E0040469936B9CF95B77498">
    <w:name w:val="290BA3E02E0040469936B9CF95B77498"/>
  </w:style>
  <w:style w:type="paragraph" w:customStyle="1" w:styleId="40808325549240E189170AEFD882B667">
    <w:name w:val="40808325549240E189170AEFD882B667"/>
  </w:style>
  <w:style w:type="paragraph" w:customStyle="1" w:styleId="28174C9178AD4529BC29E0E807649E3E">
    <w:name w:val="28174C9178AD4529BC29E0E807649E3E"/>
  </w:style>
  <w:style w:type="paragraph" w:customStyle="1" w:styleId="C3CC4CCB6E784E85B6777A8F9B89B52C">
    <w:name w:val="C3CC4CCB6E784E85B6777A8F9B89B52C"/>
  </w:style>
  <w:style w:type="paragraph" w:customStyle="1" w:styleId="450DC6B3BBDD4697A83804C770E2910F">
    <w:name w:val="450DC6B3BBDD4697A83804C770E2910F"/>
  </w:style>
  <w:style w:type="paragraph" w:customStyle="1" w:styleId="037F9FFACF2148FABA6E6F9755E6719D">
    <w:name w:val="037F9FFACF2148FABA6E6F9755E6719D"/>
  </w:style>
  <w:style w:type="paragraph" w:customStyle="1" w:styleId="D8A192657F584DB6A1E541B1FC3247D0">
    <w:name w:val="D8A192657F584DB6A1E541B1FC3247D0"/>
  </w:style>
  <w:style w:type="paragraph" w:customStyle="1" w:styleId="0CAEC74166AF46218DB0D87BDC618DF3">
    <w:name w:val="0CAEC74166AF46218DB0D87BDC618DF3"/>
  </w:style>
  <w:style w:type="paragraph" w:customStyle="1" w:styleId="0DAF176DC7784619ADC9E5E61FB65C34">
    <w:name w:val="0DAF176DC7784619ADC9E5E61FB65C34"/>
  </w:style>
  <w:style w:type="paragraph" w:customStyle="1" w:styleId="5E71C5B8728D4E74A6A8A4D17879BEEE">
    <w:name w:val="5E71C5B8728D4E74A6A8A4D17879BEEE"/>
  </w:style>
  <w:style w:type="paragraph" w:customStyle="1" w:styleId="0FA715ADB2224A90A05406A2F103A1E5">
    <w:name w:val="0FA715ADB2224A90A05406A2F103A1E5"/>
  </w:style>
  <w:style w:type="paragraph" w:customStyle="1" w:styleId="153A0F5177E64B3BBC853D4579F302F8">
    <w:name w:val="153A0F5177E64B3BBC853D4579F302F8"/>
  </w:style>
  <w:style w:type="character" w:styleId="SubtleReference">
    <w:name w:val="Subtle Reference"/>
    <w:basedOn w:val="DefaultParagraphFont"/>
    <w:uiPriority w:val="10"/>
    <w:qFormat/>
    <w:rsid w:val="00367B0A"/>
    <w:rPr>
      <w:b/>
      <w:caps w:val="0"/>
      <w:smallCaps/>
      <w:color w:val="595959" w:themeColor="text1" w:themeTint="A6"/>
    </w:rPr>
  </w:style>
  <w:style w:type="paragraph" w:customStyle="1" w:styleId="294F0EA30DF34044B634E1A7B963ABCE">
    <w:name w:val="294F0EA30DF34044B634E1A7B963ABCE"/>
  </w:style>
  <w:style w:type="paragraph" w:customStyle="1" w:styleId="2B101C22C8544B58B29280BC1A0AFE3D">
    <w:name w:val="2B101C22C8544B58B29280BC1A0AFE3D"/>
  </w:style>
  <w:style w:type="paragraph" w:customStyle="1" w:styleId="33FA781F29244A05A11864EDCA51F529">
    <w:name w:val="33FA781F29244A05A11864EDCA51F529"/>
  </w:style>
  <w:style w:type="paragraph" w:customStyle="1" w:styleId="6B83120A87084C418C9C72810BA35A4E">
    <w:name w:val="6B83120A87084C418C9C72810BA35A4E"/>
  </w:style>
  <w:style w:type="paragraph" w:customStyle="1" w:styleId="8353A12049FE497B90A17CD94373EA72">
    <w:name w:val="8353A12049FE497B90A17CD94373EA72"/>
  </w:style>
  <w:style w:type="paragraph" w:customStyle="1" w:styleId="7E4AEFE29DBC46D3BDA6E124BE8F7C69">
    <w:name w:val="7E4AEFE29DBC46D3BDA6E124BE8F7C69"/>
  </w:style>
  <w:style w:type="paragraph" w:customStyle="1" w:styleId="BFA161F9D4DC4A7AABFA7A418B9AC0CC">
    <w:name w:val="BFA161F9D4DC4A7AABFA7A418B9AC0CC"/>
  </w:style>
  <w:style w:type="paragraph" w:customStyle="1" w:styleId="7F37975025454A65B0EFA3AB130234BA">
    <w:name w:val="7F37975025454A65B0EFA3AB130234BA"/>
  </w:style>
  <w:style w:type="paragraph" w:customStyle="1" w:styleId="2A4791F1206249948DF6AAE65824E80F">
    <w:name w:val="2A4791F1206249948DF6AAE65824E80F"/>
  </w:style>
  <w:style w:type="paragraph" w:customStyle="1" w:styleId="2FF8CD6B820E488ABE55132D05B47228">
    <w:name w:val="2FF8CD6B820E488ABE55132D05B47228"/>
  </w:style>
  <w:style w:type="paragraph" w:customStyle="1" w:styleId="146BE69E028B415F91166E8CF3CEFC82">
    <w:name w:val="146BE69E028B415F91166E8CF3CEFC82"/>
  </w:style>
  <w:style w:type="paragraph" w:customStyle="1" w:styleId="4BF21C8D696E46EFA428CE4227BB71A3">
    <w:name w:val="4BF21C8D696E46EFA428CE4227BB71A3"/>
  </w:style>
  <w:style w:type="paragraph" w:customStyle="1" w:styleId="2C2945DEDDB2411382DA8F42E16EA28F">
    <w:name w:val="2C2945DEDDB2411382DA8F42E16EA28F"/>
  </w:style>
  <w:style w:type="paragraph" w:customStyle="1" w:styleId="DD71A80110F24C2EB1E7E3A4D0156617">
    <w:name w:val="DD71A80110F24C2EB1E7E3A4D0156617"/>
  </w:style>
  <w:style w:type="paragraph" w:customStyle="1" w:styleId="D4824A99FEE6454CAB2C17BF3FD47388">
    <w:name w:val="D4824A99FEE6454CAB2C17BF3FD47388"/>
  </w:style>
  <w:style w:type="paragraph" w:customStyle="1" w:styleId="76B4F66056674096BD7DF6BB51DD91C5">
    <w:name w:val="76B4F66056674096BD7DF6BB51DD91C5"/>
  </w:style>
  <w:style w:type="paragraph" w:customStyle="1" w:styleId="28313270434F4C2092EB7C137A3FA07E">
    <w:name w:val="28313270434F4C2092EB7C137A3FA07E"/>
  </w:style>
  <w:style w:type="paragraph" w:customStyle="1" w:styleId="9A94CEB23E8D4C7B942E6D69D1304CA6">
    <w:name w:val="9A94CEB23E8D4C7B942E6D69D1304CA6"/>
  </w:style>
  <w:style w:type="paragraph" w:customStyle="1" w:styleId="6D3A95B50E6E4B569FD572E635A0A35E">
    <w:name w:val="6D3A95B50E6E4B569FD572E635A0A35E"/>
  </w:style>
  <w:style w:type="paragraph" w:customStyle="1" w:styleId="9885E6C72328485EBCD60EA6F6B831AF">
    <w:name w:val="9885E6C72328485EBCD60EA6F6B831AF"/>
  </w:style>
  <w:style w:type="paragraph" w:customStyle="1" w:styleId="25F6F5A13D064911BDBB906117F2BBE1">
    <w:name w:val="25F6F5A13D064911BDBB906117F2BBE1"/>
  </w:style>
  <w:style w:type="paragraph" w:customStyle="1" w:styleId="C9524F7B21DE4D3C8BC610F1B4F456CC">
    <w:name w:val="C9524F7B21DE4D3C8BC610F1B4F456CC"/>
  </w:style>
  <w:style w:type="paragraph" w:customStyle="1" w:styleId="7734EEE488BB41F3AC2A683DE899D2EE">
    <w:name w:val="7734EEE488BB41F3AC2A683DE899D2EE"/>
  </w:style>
  <w:style w:type="paragraph" w:customStyle="1" w:styleId="480E6D3E48554BE5A91204E4A0D192AF">
    <w:name w:val="480E6D3E48554BE5A91204E4A0D192AF"/>
  </w:style>
  <w:style w:type="paragraph" w:customStyle="1" w:styleId="272E510170104F96B4C641234A1B3735">
    <w:name w:val="272E510170104F96B4C641234A1B3735"/>
  </w:style>
  <w:style w:type="paragraph" w:customStyle="1" w:styleId="B0C7177F62594422BC65D22A36DD88C9">
    <w:name w:val="B0C7177F62594422BC65D22A36DD88C9"/>
  </w:style>
  <w:style w:type="paragraph" w:customStyle="1" w:styleId="5E404F19B6524EEBA71246B6006ABE9F">
    <w:name w:val="5E404F19B6524EEBA71246B6006ABE9F"/>
    <w:rsid w:val="00367B0A"/>
  </w:style>
  <w:style w:type="paragraph" w:customStyle="1" w:styleId="940C30A07BED47FABB0E8C967B13CEEA">
    <w:name w:val="940C30A07BED47FABB0E8C967B13CEEA"/>
    <w:rsid w:val="00367B0A"/>
  </w:style>
  <w:style w:type="paragraph" w:customStyle="1" w:styleId="C1845A42F27A4801BF9C31DE23F8AA81">
    <w:name w:val="C1845A42F27A4801BF9C31DE23F8AA81"/>
    <w:rsid w:val="00367B0A"/>
  </w:style>
  <w:style w:type="paragraph" w:customStyle="1" w:styleId="9D4BE19924BB4FB1B167AD81FA2F3B7C">
    <w:name w:val="9D4BE19924BB4FB1B167AD81FA2F3B7C"/>
    <w:rsid w:val="00367B0A"/>
  </w:style>
  <w:style w:type="paragraph" w:customStyle="1" w:styleId="FBA65B04CE6943CD99ECF0110CBFEEF4">
    <w:name w:val="FBA65B04CE6943CD99ECF0110CBFEEF4"/>
    <w:rsid w:val="00367B0A"/>
  </w:style>
  <w:style w:type="paragraph" w:customStyle="1" w:styleId="638A2A1C93CC4AE1AA859B7343E91FB0">
    <w:name w:val="638A2A1C93CC4AE1AA859B7343E91FB0"/>
    <w:rsid w:val="00367B0A"/>
  </w:style>
  <w:style w:type="paragraph" w:customStyle="1" w:styleId="05CD9EFE99A14B0BBFE0083D9DF1C793">
    <w:name w:val="05CD9EFE99A14B0BBFE0083D9DF1C793"/>
    <w:rsid w:val="00367B0A"/>
  </w:style>
  <w:style w:type="paragraph" w:customStyle="1" w:styleId="9231CA68FC714C5281B1E546510E16B0">
    <w:name w:val="9231CA68FC714C5281B1E546510E16B0"/>
    <w:rsid w:val="00367B0A"/>
  </w:style>
  <w:style w:type="paragraph" w:customStyle="1" w:styleId="9E39DA3F0FFB4C8A894817566A73B5AE">
    <w:name w:val="9E39DA3F0FFB4C8A894817566A73B5AE"/>
    <w:rsid w:val="00367B0A"/>
  </w:style>
  <w:style w:type="paragraph" w:customStyle="1" w:styleId="148B05BD7AB34C3AAF8DABE4EEB2B21E">
    <w:name w:val="148B05BD7AB34C3AAF8DABE4EEB2B21E"/>
    <w:rsid w:val="00367B0A"/>
  </w:style>
  <w:style w:type="paragraph" w:customStyle="1" w:styleId="41C8E5C3104D4C0190B6F4DB1FD661C1">
    <w:name w:val="41C8E5C3104D4C0190B6F4DB1FD661C1"/>
    <w:rsid w:val="00367B0A"/>
  </w:style>
  <w:style w:type="paragraph" w:customStyle="1" w:styleId="A3CDD6056A2847A99BFD85E90DC4E44E">
    <w:name w:val="A3CDD6056A2847A99BFD85E90DC4E44E"/>
    <w:rsid w:val="00367B0A"/>
  </w:style>
  <w:style w:type="paragraph" w:customStyle="1" w:styleId="6902D840E77F4279A3E4D16F4CCB3E14">
    <w:name w:val="6902D840E77F4279A3E4D16F4CCB3E14"/>
    <w:rsid w:val="00367B0A"/>
  </w:style>
  <w:style w:type="paragraph" w:customStyle="1" w:styleId="4EFA458E6B3044AC9F1BCCAC43CC6BEA">
    <w:name w:val="4EFA458E6B3044AC9F1BCCAC43CC6BEA"/>
    <w:rsid w:val="00367B0A"/>
  </w:style>
  <w:style w:type="paragraph" w:customStyle="1" w:styleId="C25B540ED6D3482EB1692820B694B402">
    <w:name w:val="C25B540ED6D3482EB1692820B694B402"/>
    <w:rsid w:val="00367B0A"/>
  </w:style>
  <w:style w:type="paragraph" w:customStyle="1" w:styleId="2CBACE1C78884132A157EB95D3646171">
    <w:name w:val="2CBACE1C78884132A157EB95D3646171"/>
    <w:rsid w:val="00367B0A"/>
  </w:style>
  <w:style w:type="paragraph" w:customStyle="1" w:styleId="D3360297001B4ADB83269EE4812AB071">
    <w:name w:val="D3360297001B4ADB83269EE4812AB071"/>
    <w:rsid w:val="00367B0A"/>
  </w:style>
  <w:style w:type="paragraph" w:customStyle="1" w:styleId="F59F026E569048B586CEDFE30D176D67">
    <w:name w:val="F59F026E569048B586CEDFE30D176D67"/>
    <w:rsid w:val="00367B0A"/>
  </w:style>
  <w:style w:type="paragraph" w:customStyle="1" w:styleId="BB4E8638B16D420AB65801852F400850">
    <w:name w:val="BB4E8638B16D420AB65801852F400850"/>
    <w:rsid w:val="00367B0A"/>
  </w:style>
  <w:style w:type="paragraph" w:customStyle="1" w:styleId="3174478392BA49C88A6E579368F079A4">
    <w:name w:val="3174478392BA49C88A6E579368F079A4"/>
    <w:rsid w:val="00367B0A"/>
  </w:style>
  <w:style w:type="paragraph" w:customStyle="1" w:styleId="76CB055EF7E44594B6CA8461E631FCA3">
    <w:name w:val="76CB055EF7E44594B6CA8461E631FCA3"/>
    <w:rsid w:val="00367B0A"/>
  </w:style>
  <w:style w:type="paragraph" w:customStyle="1" w:styleId="7191E0F6D7AE4D68BEE2AE457E53CA55">
    <w:name w:val="7191E0F6D7AE4D68BEE2AE457E53CA55"/>
    <w:rsid w:val="00367B0A"/>
  </w:style>
  <w:style w:type="paragraph" w:customStyle="1" w:styleId="9CD3F743616A433AB9E73F3C60FB29C1">
    <w:name w:val="9CD3F743616A433AB9E73F3C60FB29C1"/>
    <w:rsid w:val="00367B0A"/>
  </w:style>
  <w:style w:type="paragraph" w:customStyle="1" w:styleId="0872F3E7768E4177A8557415173D9B88">
    <w:name w:val="0872F3E7768E4177A8557415173D9B88"/>
    <w:rsid w:val="00367B0A"/>
  </w:style>
  <w:style w:type="paragraph" w:customStyle="1" w:styleId="33FE138E69024FB9A903656E551DAE23">
    <w:name w:val="33FE138E69024FB9A903656E551DAE23"/>
    <w:rsid w:val="00367B0A"/>
  </w:style>
  <w:style w:type="paragraph" w:customStyle="1" w:styleId="3F179F54636B4F5D9A07BFCE783FEF2F">
    <w:name w:val="3F179F54636B4F5D9A07BFCE783FEF2F"/>
    <w:rsid w:val="00367B0A"/>
  </w:style>
  <w:style w:type="paragraph" w:customStyle="1" w:styleId="9D034106F3924A94BA34F149648AB242">
    <w:name w:val="9D034106F3924A94BA34F149648AB242"/>
    <w:rsid w:val="00367B0A"/>
  </w:style>
  <w:style w:type="paragraph" w:customStyle="1" w:styleId="4EBAB9FD7C2542ACB6EC6A0E7DBDCC0E">
    <w:name w:val="4EBAB9FD7C2542ACB6EC6A0E7DBDCC0E"/>
    <w:rsid w:val="00367B0A"/>
  </w:style>
  <w:style w:type="paragraph" w:customStyle="1" w:styleId="4F9A4C02E3AA4A638C82553535ED8588">
    <w:name w:val="4F9A4C02E3AA4A638C82553535ED8588"/>
    <w:rsid w:val="00367B0A"/>
  </w:style>
  <w:style w:type="paragraph" w:customStyle="1" w:styleId="7A49368F82DE448A9D167C5F722275FB">
    <w:name w:val="7A49368F82DE448A9D167C5F722275FB"/>
    <w:rsid w:val="00367B0A"/>
  </w:style>
  <w:style w:type="paragraph" w:customStyle="1" w:styleId="83061B6D40C7486092104EEA9FEDF83C">
    <w:name w:val="83061B6D40C7486092104EEA9FEDF83C"/>
    <w:rsid w:val="00367B0A"/>
  </w:style>
  <w:style w:type="paragraph" w:customStyle="1" w:styleId="945244FB11204827AD446032D11AF15A">
    <w:name w:val="945244FB11204827AD446032D11AF15A"/>
    <w:rsid w:val="00367B0A"/>
  </w:style>
  <w:style w:type="paragraph" w:customStyle="1" w:styleId="2E7BBDB8CF4549CDA09C535F6C1681BA">
    <w:name w:val="2E7BBDB8CF4549CDA09C535F6C1681BA"/>
    <w:rsid w:val="00367B0A"/>
  </w:style>
  <w:style w:type="paragraph" w:customStyle="1" w:styleId="B9C75A6B1D0249E18F513D1F74CC4A97">
    <w:name w:val="B9C75A6B1D0249E18F513D1F74CC4A97"/>
    <w:rsid w:val="00367B0A"/>
  </w:style>
  <w:style w:type="paragraph" w:customStyle="1" w:styleId="30A4EC36DB944AD1A25B914CA508187E">
    <w:name w:val="30A4EC36DB944AD1A25B914CA508187E"/>
    <w:rsid w:val="00367B0A"/>
  </w:style>
  <w:style w:type="paragraph" w:customStyle="1" w:styleId="7B539F5E85CE451699BC32A1FB79024D">
    <w:name w:val="7B539F5E85CE451699BC32A1FB79024D"/>
    <w:rsid w:val="00367B0A"/>
  </w:style>
  <w:style w:type="paragraph" w:customStyle="1" w:styleId="30C0551A2A2C400A8A74338BBA1138DB">
    <w:name w:val="30C0551A2A2C400A8A74338BBA1138DB"/>
    <w:rsid w:val="00367B0A"/>
  </w:style>
  <w:style w:type="paragraph" w:customStyle="1" w:styleId="C6623C34FC9B42609B9EDDEC2F2FFF46">
    <w:name w:val="C6623C34FC9B42609B9EDDEC2F2FFF46"/>
    <w:rsid w:val="00367B0A"/>
  </w:style>
  <w:style w:type="paragraph" w:customStyle="1" w:styleId="09B5B744C8CE4F6F915C0C278F48CEDA">
    <w:name w:val="09B5B744C8CE4F6F915C0C278F48CEDA"/>
    <w:rsid w:val="00367B0A"/>
  </w:style>
  <w:style w:type="paragraph" w:customStyle="1" w:styleId="E17493F3AAAF4298AEA271EAFEEC4FE7">
    <w:name w:val="E17493F3AAAF4298AEA271EAFEEC4FE7"/>
    <w:rsid w:val="00367B0A"/>
  </w:style>
  <w:style w:type="paragraph" w:customStyle="1" w:styleId="060ACD995D0E4FF9B93BAAAE2B1D61E8">
    <w:name w:val="060ACD995D0E4FF9B93BAAAE2B1D61E8"/>
    <w:rsid w:val="00367B0A"/>
  </w:style>
  <w:style w:type="paragraph" w:customStyle="1" w:styleId="0DCB1422A7C145D2934039884361988A">
    <w:name w:val="0DCB1422A7C145D2934039884361988A"/>
    <w:rsid w:val="00367B0A"/>
  </w:style>
  <w:style w:type="paragraph" w:customStyle="1" w:styleId="D201EB58428548C6A0DA0FF062DEF353">
    <w:name w:val="D201EB58428548C6A0DA0FF062DEF353"/>
    <w:rsid w:val="00367B0A"/>
  </w:style>
  <w:style w:type="paragraph" w:customStyle="1" w:styleId="B7C26E1F97FC4BEFBAF47A93EBD5581B">
    <w:name w:val="B7C26E1F97FC4BEFBAF47A93EBD5581B"/>
    <w:rsid w:val="00367B0A"/>
  </w:style>
  <w:style w:type="paragraph" w:customStyle="1" w:styleId="9CCA1DDB07EA4452B33F671BBE836BF9">
    <w:name w:val="9CCA1DDB07EA4452B33F671BBE836BF9"/>
    <w:rsid w:val="00367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25003-E3A6-4C93-BCF6-3ED6295E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94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Gomez</dc:creator>
  <cp:keywords/>
  <dc:description/>
  <cp:lastModifiedBy>Micah Gomez</cp:lastModifiedBy>
  <cp:revision>3</cp:revision>
  <dcterms:created xsi:type="dcterms:W3CDTF">2020-09-09T06:50:00Z</dcterms:created>
  <dcterms:modified xsi:type="dcterms:W3CDTF">2020-09-11T09:07:00Z</dcterms:modified>
  <cp:category/>
</cp:coreProperties>
</file>